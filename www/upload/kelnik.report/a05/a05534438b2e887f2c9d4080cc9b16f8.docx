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FA" w:rsidRDefault="00F11FFA" w:rsidP="00A321A0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11FFA" w:rsidRDefault="00F11FFA" w:rsidP="00A321A0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606AF" w:rsidRDefault="00A606AF" w:rsidP="00A321A0">
      <w:pPr>
        <w:tabs>
          <w:tab w:val="left" w:pos="709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606AF" w:rsidRDefault="002B6D3B" w:rsidP="00A321A0">
      <w:pPr>
        <w:tabs>
          <w:tab w:val="left" w:pos="709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64765E" wp14:editId="391DD6C1">
                <wp:simplePos x="0" y="0"/>
                <wp:positionH relativeFrom="column">
                  <wp:posOffset>-377190</wp:posOffset>
                </wp:positionH>
                <wp:positionV relativeFrom="paragraph">
                  <wp:posOffset>132080</wp:posOffset>
                </wp:positionV>
                <wp:extent cx="2707640" cy="7905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35" w:rsidRDefault="002F3584" w:rsidP="00F05F4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СПРАВКА</w:t>
                            </w:r>
                          </w:p>
                          <w:p w:rsidR="002F3584" w:rsidRDefault="002F3584" w:rsidP="00F05F4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323D35" w:rsidRDefault="00286781" w:rsidP="00F05F4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.09</w:t>
                            </w:r>
                            <w:r w:rsidR="00A131E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.2018г. </w:t>
                            </w:r>
                          </w:p>
                          <w:p w:rsidR="00296E1C" w:rsidRPr="00A131E0" w:rsidRDefault="00296E1C" w:rsidP="00F05F4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47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7pt;margin-top:10.4pt;width:213.2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" stroked="f">
                <v:textbox>
                  <w:txbxContent>
                    <w:p w:rsidR="00323D35" w:rsidRDefault="002F3584" w:rsidP="00F05F49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СПРАВКА</w:t>
                      </w:r>
                    </w:p>
                    <w:p w:rsidR="002F3584" w:rsidRDefault="002F3584" w:rsidP="00F05F49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323D35" w:rsidRDefault="00286781" w:rsidP="00F05F49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.09</w:t>
                      </w:r>
                      <w:r w:rsidR="00A131E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.2018г. </w:t>
                      </w:r>
                    </w:p>
                    <w:p w:rsidR="00296E1C" w:rsidRPr="00A131E0" w:rsidRDefault="00296E1C" w:rsidP="00F05F49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6AF" w:rsidRDefault="00A606AF" w:rsidP="00A321A0">
      <w:pPr>
        <w:tabs>
          <w:tab w:val="left" w:pos="709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606AF" w:rsidRDefault="00A606AF" w:rsidP="00A321A0">
      <w:pPr>
        <w:tabs>
          <w:tab w:val="left" w:pos="709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96E1C" w:rsidRPr="007814CC" w:rsidRDefault="00296E1C" w:rsidP="000C2787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73344" w:rsidRDefault="00B73344" w:rsidP="00B73344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286781" w:rsidRDefault="00286781" w:rsidP="00B73344">
      <w:pPr>
        <w:spacing w:line="240" w:lineRule="auto"/>
        <w:contextualSpacing/>
        <w:jc w:val="center"/>
        <w:rPr>
          <w:b/>
        </w:rPr>
      </w:pPr>
      <w:r w:rsidRPr="00A61AA8">
        <w:rPr>
          <w:b/>
        </w:rPr>
        <w:t>СПРАВКА</w:t>
      </w:r>
      <w:r w:rsidR="00B73344">
        <w:rPr>
          <w:b/>
        </w:rPr>
        <w:t xml:space="preserve"> </w:t>
      </w:r>
      <w:r>
        <w:rPr>
          <w:b/>
        </w:rPr>
        <w:t>об О</w:t>
      </w:r>
      <w:r w:rsidRPr="00A61AA8">
        <w:rPr>
          <w:b/>
        </w:rPr>
        <w:t>собой экономической зон</w:t>
      </w:r>
      <w:r>
        <w:rPr>
          <w:b/>
        </w:rPr>
        <w:t>е</w:t>
      </w:r>
      <w:r w:rsidRPr="00A61AA8">
        <w:rPr>
          <w:b/>
        </w:rPr>
        <w:t xml:space="preserve"> </w:t>
      </w:r>
      <w:r>
        <w:rPr>
          <w:b/>
        </w:rPr>
        <w:t xml:space="preserve">в </w:t>
      </w:r>
      <w:r w:rsidRPr="00A61AA8">
        <w:rPr>
          <w:b/>
        </w:rPr>
        <w:t>Санкт-Петербург</w:t>
      </w:r>
      <w:r>
        <w:rPr>
          <w:b/>
        </w:rPr>
        <w:t>е</w:t>
      </w:r>
    </w:p>
    <w:p w:rsidR="00B73344" w:rsidRPr="00286781" w:rsidRDefault="00B73344" w:rsidP="00B73344">
      <w:pPr>
        <w:spacing w:line="240" w:lineRule="auto"/>
        <w:contextualSpacing/>
        <w:jc w:val="center"/>
        <w:rPr>
          <w:b/>
        </w:rPr>
      </w:pPr>
    </w:p>
    <w:p w:rsidR="00286781" w:rsidRPr="00A61AA8" w:rsidRDefault="00286781" w:rsidP="00286781">
      <w:pPr>
        <w:spacing w:line="240" w:lineRule="auto"/>
        <w:ind w:firstLine="709"/>
        <w:contextualSpacing/>
        <w:jc w:val="both"/>
        <w:rPr>
          <w:b/>
        </w:rPr>
      </w:pPr>
      <w:r w:rsidRPr="00A61AA8">
        <w:t>На</w:t>
      </w:r>
      <w:r w:rsidR="00FA2F69">
        <w:t xml:space="preserve"> территории О</w:t>
      </w:r>
      <w:r w:rsidRPr="00A61AA8">
        <w:t xml:space="preserve">собой экономической зоны технико-внедренческого типа </w:t>
      </w:r>
      <w:r w:rsidRPr="00A61AA8">
        <w:br/>
        <w:t xml:space="preserve">в Санкт-Петербурге (далее – ОЭЗ) зарегистрировано в качестве резидентов </w:t>
      </w:r>
      <w:r w:rsidRPr="00A61AA8">
        <w:br/>
      </w:r>
      <w:r w:rsidRPr="00A61AA8">
        <w:rPr>
          <w:b/>
        </w:rPr>
        <w:t>47 компании</w:t>
      </w:r>
      <w:r w:rsidRPr="00A61AA8">
        <w:t>. Общий объем заявленных резидентами инвестиций составляет</w:t>
      </w:r>
      <w:r w:rsidRPr="00A61AA8">
        <w:rPr>
          <w:b/>
        </w:rPr>
        <w:t xml:space="preserve"> </w:t>
      </w:r>
      <w:r>
        <w:rPr>
          <w:b/>
        </w:rPr>
        <w:br/>
      </w:r>
      <w:r w:rsidRPr="00A61AA8">
        <w:rPr>
          <w:b/>
        </w:rPr>
        <w:t>43,4</w:t>
      </w:r>
      <w:r>
        <w:rPr>
          <w:b/>
        </w:rPr>
        <w:t xml:space="preserve"> млрд </w:t>
      </w:r>
      <w:r w:rsidRPr="00A61AA8">
        <w:rPr>
          <w:b/>
        </w:rPr>
        <w:t>рублей.</w:t>
      </w:r>
    </w:p>
    <w:p w:rsidR="00286781" w:rsidRPr="00A61AA8" w:rsidRDefault="00286781" w:rsidP="00286781">
      <w:pPr>
        <w:spacing w:line="240" w:lineRule="auto"/>
        <w:ind w:firstLine="709"/>
        <w:contextualSpacing/>
        <w:jc w:val="both"/>
        <w:rPr>
          <w:b/>
        </w:rPr>
      </w:pPr>
      <w:r w:rsidRPr="00A61AA8">
        <w:t xml:space="preserve">По состоянию на 31.08.2018: </w:t>
      </w:r>
      <w:r>
        <w:t>общий объем осуществле</w:t>
      </w:r>
      <w:r w:rsidRPr="00A61AA8">
        <w:t xml:space="preserve">нных инвестиций </w:t>
      </w:r>
      <w:r>
        <w:br/>
      </w:r>
      <w:r w:rsidRPr="00A61AA8">
        <w:t xml:space="preserve">на территории ОЭЗ превысил </w:t>
      </w:r>
      <w:r w:rsidRPr="00A61AA8">
        <w:rPr>
          <w:b/>
        </w:rPr>
        <w:t>35,5 млрд руб</w:t>
      </w:r>
      <w:r>
        <w:rPr>
          <w:b/>
        </w:rPr>
        <w:t>лей</w:t>
      </w:r>
      <w:r w:rsidRPr="00A61AA8">
        <w:rPr>
          <w:b/>
        </w:rPr>
        <w:t>,</w:t>
      </w:r>
      <w:r w:rsidRPr="00A61AA8">
        <w:t xml:space="preserve"> создано </w:t>
      </w:r>
      <w:r w:rsidR="00FA288F">
        <w:t xml:space="preserve">около </w:t>
      </w:r>
      <w:r w:rsidRPr="00A61AA8">
        <w:rPr>
          <w:b/>
        </w:rPr>
        <w:t>3000 новых рабочих мест</w:t>
      </w:r>
      <w:r w:rsidRPr="00A61AA8">
        <w:t xml:space="preserve">. Совокупная выручка компаний-резидентов превысила </w:t>
      </w:r>
      <w:r w:rsidRPr="00A61AA8">
        <w:rPr>
          <w:b/>
        </w:rPr>
        <w:t>48,4 млрд руб</w:t>
      </w:r>
      <w:r>
        <w:rPr>
          <w:b/>
        </w:rPr>
        <w:t>лей.</w:t>
      </w:r>
      <w:r w:rsidRPr="00A61AA8">
        <w:rPr>
          <w:b/>
        </w:rPr>
        <w:t xml:space="preserve"> </w:t>
      </w:r>
      <w:r w:rsidRPr="00A61AA8">
        <w:t xml:space="preserve">Объем уплаченных резидентами налогов в бюджеты всех уровней бюджетной системы и внебюджетные фонды Российской Федерации составил </w:t>
      </w:r>
      <w:r w:rsidRPr="00A61AA8">
        <w:rPr>
          <w:b/>
        </w:rPr>
        <w:t>11 млрд руб</w:t>
      </w:r>
      <w:r>
        <w:rPr>
          <w:b/>
        </w:rPr>
        <w:t>лей.</w:t>
      </w:r>
    </w:p>
    <w:p w:rsidR="00286781" w:rsidRPr="001F18F4" w:rsidRDefault="00286781" w:rsidP="00557CA4">
      <w:pPr>
        <w:spacing w:line="240" w:lineRule="auto"/>
        <w:ind w:firstLine="709"/>
        <w:contextualSpacing/>
        <w:jc w:val="both"/>
      </w:pPr>
      <w:r w:rsidRPr="001F18F4">
        <w:t xml:space="preserve">ОЭЗ в Санкт-Петербурге располагается на двух </w:t>
      </w:r>
      <w:r w:rsidR="00557CA4">
        <w:t xml:space="preserve">площадках, полностью оснащенных </w:t>
      </w:r>
      <w:r w:rsidRPr="001F18F4">
        <w:t>инженерной, транспортной и та</w:t>
      </w:r>
      <w:r w:rsidR="00855FEB">
        <w:t xml:space="preserve">моженной инфраструктурой </w:t>
      </w:r>
      <w:r w:rsidRPr="001F18F4">
        <w:t>– «</w:t>
      </w:r>
      <w:proofErr w:type="spellStart"/>
      <w:r w:rsidRPr="001F18F4">
        <w:t>Нойдорф</w:t>
      </w:r>
      <w:proofErr w:type="spellEnd"/>
      <w:r w:rsidRPr="001F18F4">
        <w:t xml:space="preserve">» </w:t>
      </w:r>
      <w:r>
        <w:t xml:space="preserve">(18,99 га) </w:t>
      </w:r>
      <w:r w:rsidRPr="001F18F4">
        <w:t xml:space="preserve">в </w:t>
      </w:r>
      <w:proofErr w:type="spellStart"/>
      <w:r w:rsidRPr="001F18F4">
        <w:t>Петродворцовом</w:t>
      </w:r>
      <w:proofErr w:type="spellEnd"/>
      <w:r w:rsidRPr="001F18F4">
        <w:t xml:space="preserve"> районе и «</w:t>
      </w:r>
      <w:proofErr w:type="spellStart"/>
      <w:r w:rsidRPr="001F18F4">
        <w:t>Новоорловская</w:t>
      </w:r>
      <w:proofErr w:type="spellEnd"/>
      <w:r w:rsidRPr="001F18F4">
        <w:t xml:space="preserve">» </w:t>
      </w:r>
      <w:r w:rsidR="00855FEB">
        <w:t xml:space="preserve">(110,4 га) </w:t>
      </w:r>
      <w:r w:rsidRPr="001F18F4">
        <w:t xml:space="preserve">в Приморском районе Санкт-Петербурга. </w:t>
      </w:r>
    </w:p>
    <w:p w:rsidR="00286781" w:rsidRDefault="00286781" w:rsidP="00557CA4">
      <w:pPr>
        <w:spacing w:line="240" w:lineRule="auto"/>
        <w:ind w:firstLine="709"/>
        <w:contextualSpacing/>
        <w:jc w:val="both"/>
        <w:rPr>
          <w:b/>
        </w:rPr>
      </w:pPr>
      <w:r w:rsidRPr="001F18F4">
        <w:t xml:space="preserve">Вместе с тем, в связи с высокой инвестиционной привлекательностью ОЭЗ </w:t>
      </w:r>
      <w:r>
        <w:br/>
      </w:r>
      <w:r w:rsidRPr="001F18F4">
        <w:t xml:space="preserve">в Санкт-Петербурге </w:t>
      </w:r>
      <w:r w:rsidRPr="00A61AA8">
        <w:t>площадк</w:t>
      </w:r>
      <w:r>
        <w:t>а</w:t>
      </w:r>
      <w:r w:rsidRPr="00A61AA8">
        <w:t xml:space="preserve"> «</w:t>
      </w:r>
      <w:proofErr w:type="spellStart"/>
      <w:r w:rsidRPr="00A61AA8">
        <w:t>Новоорловская</w:t>
      </w:r>
      <w:proofErr w:type="spellEnd"/>
      <w:r w:rsidRPr="00A61AA8">
        <w:t>» увеличен</w:t>
      </w:r>
      <w:r>
        <w:t>а</w:t>
      </w:r>
      <w:r w:rsidRPr="00A61AA8">
        <w:t xml:space="preserve"> на </w:t>
      </w:r>
      <w:r w:rsidRPr="00A61AA8">
        <w:rPr>
          <w:b/>
        </w:rPr>
        <w:t>52,92 га</w:t>
      </w:r>
      <w:r w:rsidR="00557CA4">
        <w:t xml:space="preserve"> путем присоединения</w:t>
      </w:r>
      <w:r w:rsidRPr="00A61AA8">
        <w:t xml:space="preserve"> смежных земельных участков. Таким образом, в настоящее время общая площадь ОЭЗ в Санкт-Петербурге составляет </w:t>
      </w:r>
      <w:r w:rsidRPr="00A61AA8">
        <w:rPr>
          <w:b/>
        </w:rPr>
        <w:t>182,32 га.</w:t>
      </w:r>
    </w:p>
    <w:p w:rsidR="00286781" w:rsidRPr="001F18F4" w:rsidRDefault="00286781" w:rsidP="00855FEB">
      <w:pPr>
        <w:spacing w:line="240" w:lineRule="auto"/>
        <w:ind w:firstLine="709"/>
        <w:contextualSpacing/>
        <w:jc w:val="both"/>
      </w:pPr>
      <w:r w:rsidRPr="001F18F4">
        <w:t>ОЭЗ технико-внедренческого типа в Санкт-Петербурге является институтом государственной поддержки научно-производственных компаний, осуществляющих деятельность в таких высокотехнологичных отраслях экономики, как энергетика, точное приборостроение, фармацевтика и информационные технологии.</w:t>
      </w:r>
    </w:p>
    <w:p w:rsidR="00286781" w:rsidRDefault="00286781" w:rsidP="00B16864">
      <w:pPr>
        <w:spacing w:line="240" w:lineRule="auto"/>
        <w:ind w:firstLine="709"/>
        <w:contextualSpacing/>
        <w:jc w:val="both"/>
      </w:pPr>
      <w:r w:rsidRPr="00852A51">
        <w:t xml:space="preserve">Согласно ежегодному отчету Министерства экономического развития </w:t>
      </w:r>
      <w:r w:rsidR="00B16864">
        <w:t xml:space="preserve">РФ, </w:t>
      </w:r>
      <w:r w:rsidR="001D6563">
        <w:t>О</w:t>
      </w:r>
      <w:r>
        <w:t>собая экономическая зона в Санкт-Петербурге достигла максимального значения показателя э</w:t>
      </w:r>
      <w:r w:rsidR="00B16864">
        <w:t xml:space="preserve">ффективности функционирования, </w:t>
      </w:r>
      <w:r>
        <w:t xml:space="preserve">равного 100%, как за 2017 год, так и за весь период с момента </w:t>
      </w:r>
      <w:r w:rsidR="00B16864">
        <w:t xml:space="preserve">ее </w:t>
      </w:r>
      <w:r>
        <w:t xml:space="preserve">создания </w:t>
      </w:r>
      <w:r>
        <w:br/>
        <w:t xml:space="preserve">в 2006 году. Таким образом, ОЭЗ в Санкт-Петербурге стала одной из трех наиболее эффективных </w:t>
      </w:r>
      <w:r w:rsidRPr="00852A51">
        <w:t>особых экономических</w:t>
      </w:r>
      <w:r>
        <w:t xml:space="preserve"> </w:t>
      </w:r>
      <w:r w:rsidRPr="00852A51">
        <w:t>зон технико-внедренческого типа в Российской Федерации</w:t>
      </w:r>
      <w:r>
        <w:t>.</w:t>
      </w:r>
      <w:r w:rsidRPr="00852A51">
        <w:t xml:space="preserve"> </w:t>
      </w:r>
    </w:p>
    <w:p w:rsidR="0003126D" w:rsidRDefault="00286781" w:rsidP="0003126D">
      <w:pPr>
        <w:spacing w:line="240" w:lineRule="auto"/>
        <w:ind w:firstLine="709"/>
        <w:contextualSpacing/>
        <w:jc w:val="both"/>
      </w:pPr>
      <w:r w:rsidRPr="001F18F4">
        <w:t xml:space="preserve">Указанный результат гарантирует ОЭЗ в Санкт-Петербурге статус одной </w:t>
      </w:r>
      <w:r>
        <w:br/>
      </w:r>
      <w:r w:rsidRPr="001F18F4">
        <w:t>из трех наиболее эффективных особых экономических зон технико-внедренческого типа в Р</w:t>
      </w:r>
      <w:r w:rsidR="0003126D">
        <w:t>Ф</w:t>
      </w:r>
      <w:r w:rsidRPr="001F18F4">
        <w:t xml:space="preserve"> за время существования данного института. </w:t>
      </w:r>
    </w:p>
    <w:p w:rsidR="00757BE2" w:rsidRPr="00286781" w:rsidRDefault="00286781" w:rsidP="0003126D">
      <w:pPr>
        <w:spacing w:line="240" w:lineRule="auto"/>
        <w:ind w:firstLine="709"/>
        <w:contextualSpacing/>
        <w:jc w:val="both"/>
      </w:pPr>
      <w:r>
        <w:t>В том числе</w:t>
      </w:r>
      <w:r w:rsidR="009C5370">
        <w:t>,</w:t>
      </w:r>
      <w:r>
        <w:t xml:space="preserve"> </w:t>
      </w:r>
      <w:r w:rsidR="00BB1167">
        <w:t>эффективное функционирование института ОЭЗ</w:t>
      </w:r>
      <w:r w:rsidR="004F2972">
        <w:t xml:space="preserve"> в Санкт-Петербурге позволило </w:t>
      </w:r>
      <w:r w:rsidR="00BB1167">
        <w:t xml:space="preserve">городу </w:t>
      </w:r>
      <w:r w:rsidR="004F2972">
        <w:t xml:space="preserve">в 2018 году </w:t>
      </w:r>
      <w:r w:rsidR="004F2972">
        <w:t xml:space="preserve">занять </w:t>
      </w:r>
      <w:r>
        <w:t xml:space="preserve">4 место в </w:t>
      </w:r>
      <w:r w:rsidRPr="00231C0C">
        <w:t xml:space="preserve">Национальном рейтинге состояния инвестиционного климата в субъектах </w:t>
      </w:r>
      <w:r w:rsidR="00BB1167">
        <w:t>РФ.</w:t>
      </w:r>
    </w:p>
    <w:p w:rsidR="00757BE2" w:rsidRDefault="00757BE2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C2787" w:rsidRDefault="00EA36C0" w:rsidP="00BB1167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415C">
        <w:rPr>
          <w:rFonts w:asciiTheme="minorHAnsi" w:hAnsiTheme="minorHAnsi" w:cstheme="minorHAnsi"/>
          <w:b/>
          <w:sz w:val="20"/>
          <w:szCs w:val="20"/>
        </w:rPr>
        <w:tab/>
      </w:r>
      <w:bookmarkStart w:id="0" w:name="_GoBack"/>
      <w:bookmarkEnd w:id="0"/>
    </w:p>
    <w:p w:rsidR="007D20F2" w:rsidRPr="009E415C" w:rsidRDefault="007D20F2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7F3BFC" w:rsidRPr="009E415C" w:rsidRDefault="00E06041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415C">
        <w:rPr>
          <w:rFonts w:asciiTheme="minorHAnsi" w:hAnsiTheme="minorHAnsi" w:cstheme="minorHAnsi"/>
          <w:b/>
          <w:sz w:val="20"/>
          <w:szCs w:val="20"/>
        </w:rPr>
        <w:tab/>
      </w:r>
      <w:r w:rsidR="007F3BFC" w:rsidRPr="009E415C">
        <w:rPr>
          <w:rFonts w:asciiTheme="minorHAnsi" w:hAnsiTheme="minorHAnsi" w:cstheme="minorHAnsi"/>
          <w:sz w:val="20"/>
          <w:szCs w:val="20"/>
        </w:rPr>
        <w:t>Ирина Матвеева</w:t>
      </w:r>
      <w:r w:rsidR="000C2787" w:rsidRPr="009E415C">
        <w:rPr>
          <w:rFonts w:asciiTheme="minorHAnsi" w:hAnsiTheme="minorHAnsi" w:cstheme="minorHAnsi"/>
          <w:sz w:val="20"/>
          <w:szCs w:val="20"/>
        </w:rPr>
        <w:t>,</w:t>
      </w:r>
    </w:p>
    <w:p w:rsidR="00AC25A8" w:rsidRPr="009E415C" w:rsidRDefault="00EA36C0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415C">
        <w:rPr>
          <w:rFonts w:asciiTheme="minorHAnsi" w:hAnsiTheme="minorHAnsi" w:cstheme="minorHAnsi"/>
          <w:b/>
          <w:sz w:val="20"/>
          <w:szCs w:val="20"/>
        </w:rPr>
        <w:tab/>
      </w:r>
      <w:proofErr w:type="gramStart"/>
      <w:r w:rsidR="00ED4F46" w:rsidRPr="009E415C">
        <w:rPr>
          <w:rFonts w:asciiTheme="minorHAnsi" w:hAnsiTheme="minorHAnsi" w:cstheme="minorHAnsi"/>
          <w:sz w:val="20"/>
          <w:szCs w:val="20"/>
        </w:rPr>
        <w:t>п</w:t>
      </w:r>
      <w:r w:rsidR="007F3BFC" w:rsidRPr="009E415C">
        <w:rPr>
          <w:rFonts w:asciiTheme="minorHAnsi" w:hAnsiTheme="minorHAnsi" w:cstheme="minorHAnsi"/>
          <w:sz w:val="20"/>
          <w:szCs w:val="20"/>
        </w:rPr>
        <w:t>омощник</w:t>
      </w:r>
      <w:proofErr w:type="gramEnd"/>
      <w:r w:rsidR="007F3BFC" w:rsidRPr="009E415C">
        <w:rPr>
          <w:rFonts w:asciiTheme="minorHAnsi" w:hAnsiTheme="minorHAnsi" w:cstheme="minorHAnsi"/>
          <w:sz w:val="20"/>
          <w:szCs w:val="20"/>
        </w:rPr>
        <w:t xml:space="preserve"> </w:t>
      </w:r>
      <w:r w:rsidR="00286781">
        <w:rPr>
          <w:rFonts w:asciiTheme="minorHAnsi" w:hAnsiTheme="minorHAnsi" w:cstheme="minorHAnsi"/>
          <w:sz w:val="20"/>
          <w:szCs w:val="20"/>
        </w:rPr>
        <w:t xml:space="preserve">генерального директора </w:t>
      </w:r>
      <w:r w:rsidR="007F3BFC" w:rsidRPr="009E415C">
        <w:rPr>
          <w:rFonts w:asciiTheme="minorHAnsi" w:hAnsiTheme="minorHAnsi" w:cstheme="minorHAnsi"/>
          <w:sz w:val="20"/>
          <w:szCs w:val="20"/>
        </w:rPr>
        <w:t>ОЭЗ «Санкт-Петербург»</w:t>
      </w:r>
      <w:r w:rsidRPr="009E415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C25A8" w:rsidRPr="009E415C" w:rsidRDefault="00AC25A8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415C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9E415C">
        <w:rPr>
          <w:rFonts w:asciiTheme="minorHAnsi" w:hAnsiTheme="minorHAnsi" w:cstheme="minorHAnsi"/>
          <w:sz w:val="20"/>
          <w:szCs w:val="20"/>
        </w:rPr>
        <w:t>по</w:t>
      </w:r>
      <w:proofErr w:type="gramEnd"/>
      <w:r w:rsidRPr="009E415C">
        <w:rPr>
          <w:rFonts w:asciiTheme="minorHAnsi" w:hAnsiTheme="minorHAnsi" w:cstheme="minorHAnsi"/>
          <w:sz w:val="20"/>
          <w:szCs w:val="20"/>
        </w:rPr>
        <w:t xml:space="preserve"> связям с общественностью </w:t>
      </w:r>
    </w:p>
    <w:p w:rsidR="00EA36C0" w:rsidRPr="009E415C" w:rsidRDefault="00EA36C0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E415C">
        <w:rPr>
          <w:rFonts w:asciiTheme="minorHAnsi" w:hAnsiTheme="minorHAnsi" w:cstheme="minorHAnsi"/>
          <w:sz w:val="20"/>
          <w:szCs w:val="20"/>
        </w:rPr>
        <w:tab/>
      </w:r>
      <w:r w:rsidRPr="009E415C">
        <w:rPr>
          <w:rFonts w:asciiTheme="minorHAnsi" w:hAnsiTheme="minorHAnsi" w:cstheme="minorHAnsi"/>
          <w:sz w:val="20"/>
          <w:szCs w:val="20"/>
          <w:lang w:val="en-US"/>
        </w:rPr>
        <w:t>E</w:t>
      </w:r>
      <w:r w:rsidRPr="009E415C">
        <w:rPr>
          <w:rFonts w:asciiTheme="minorHAnsi" w:hAnsiTheme="minorHAnsi" w:cstheme="minorHAnsi"/>
          <w:sz w:val="20"/>
          <w:szCs w:val="20"/>
        </w:rPr>
        <w:t>-</w:t>
      </w:r>
      <w:r w:rsidRPr="009E415C">
        <w:rPr>
          <w:rFonts w:asciiTheme="minorHAnsi" w:hAnsiTheme="minorHAnsi" w:cstheme="minorHAnsi"/>
          <w:sz w:val="20"/>
          <w:szCs w:val="20"/>
          <w:lang w:val="en-US"/>
        </w:rPr>
        <w:t>mail</w:t>
      </w:r>
      <w:r w:rsidRPr="009E415C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="007F3BFC" w:rsidRPr="009E415C">
        <w:rPr>
          <w:rFonts w:asciiTheme="minorHAnsi" w:hAnsiTheme="minorHAnsi" w:cstheme="minorHAnsi"/>
          <w:sz w:val="20"/>
          <w:szCs w:val="20"/>
          <w:lang w:val="en-US"/>
        </w:rPr>
        <w:t>imatveeva</w:t>
      </w:r>
      <w:proofErr w:type="spellEnd"/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HYPERLINK</w:t>
      </w:r>
      <w:r w:rsidRPr="009E415C">
        <w:rPr>
          <w:rFonts w:asciiTheme="minorHAnsi" w:hAnsiTheme="minorHAnsi" w:cstheme="minorHAnsi"/>
          <w:vanish/>
          <w:sz w:val="20"/>
          <w:szCs w:val="20"/>
        </w:rPr>
        <w:t xml:space="preserve"> "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mailto</w:t>
      </w:r>
      <w:r w:rsidRPr="009E415C">
        <w:rPr>
          <w:rFonts w:asciiTheme="minorHAnsi" w:hAnsiTheme="minorHAnsi" w:cstheme="minorHAnsi"/>
          <w:vanish/>
          <w:sz w:val="20"/>
          <w:szCs w:val="20"/>
        </w:rPr>
        <w:t>: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imatveeva</w:t>
      </w:r>
      <w:r w:rsidRPr="009E415C">
        <w:rPr>
          <w:rFonts w:asciiTheme="minorHAnsi" w:hAnsiTheme="minorHAnsi" w:cstheme="minorHAnsi"/>
          <w:vanish/>
          <w:sz w:val="20"/>
          <w:szCs w:val="20"/>
        </w:rPr>
        <w:t>@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spbsez</w:t>
      </w:r>
      <w:r w:rsidRPr="009E415C">
        <w:rPr>
          <w:rFonts w:asciiTheme="minorHAnsi" w:hAnsiTheme="minorHAnsi" w:cstheme="minorHAnsi"/>
          <w:vanish/>
          <w:sz w:val="20"/>
          <w:szCs w:val="20"/>
        </w:rPr>
        <w:t>.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ru</w:t>
      </w:r>
      <w:r w:rsidRPr="009E415C">
        <w:rPr>
          <w:rFonts w:asciiTheme="minorHAnsi" w:hAnsiTheme="minorHAnsi" w:cstheme="minorHAnsi"/>
          <w:vanish/>
          <w:sz w:val="20"/>
          <w:szCs w:val="20"/>
        </w:rPr>
        <w:t>"</w:t>
      </w:r>
      <w:r w:rsidRPr="009E415C">
        <w:rPr>
          <w:rFonts w:asciiTheme="minorHAnsi" w:hAnsiTheme="minorHAnsi" w:cstheme="minorHAnsi"/>
          <w:sz w:val="20"/>
          <w:szCs w:val="20"/>
        </w:rPr>
        <w:t>@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HYPERLINK</w:t>
      </w:r>
      <w:r w:rsidRPr="009E415C">
        <w:rPr>
          <w:rFonts w:asciiTheme="minorHAnsi" w:hAnsiTheme="minorHAnsi" w:cstheme="minorHAnsi"/>
          <w:vanish/>
          <w:sz w:val="20"/>
          <w:szCs w:val="20"/>
        </w:rPr>
        <w:t xml:space="preserve"> "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mailto</w:t>
      </w:r>
      <w:r w:rsidRPr="009E415C">
        <w:rPr>
          <w:rFonts w:asciiTheme="minorHAnsi" w:hAnsiTheme="minorHAnsi" w:cstheme="minorHAnsi"/>
          <w:vanish/>
          <w:sz w:val="20"/>
          <w:szCs w:val="20"/>
        </w:rPr>
        <w:t>: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imatveeva</w:t>
      </w:r>
      <w:r w:rsidRPr="009E415C">
        <w:rPr>
          <w:rFonts w:asciiTheme="minorHAnsi" w:hAnsiTheme="minorHAnsi" w:cstheme="minorHAnsi"/>
          <w:vanish/>
          <w:sz w:val="20"/>
          <w:szCs w:val="20"/>
        </w:rPr>
        <w:t>@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spbsez</w:t>
      </w:r>
      <w:r w:rsidRPr="009E415C">
        <w:rPr>
          <w:rFonts w:asciiTheme="minorHAnsi" w:hAnsiTheme="minorHAnsi" w:cstheme="minorHAnsi"/>
          <w:vanish/>
          <w:sz w:val="20"/>
          <w:szCs w:val="20"/>
        </w:rPr>
        <w:t>.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ru</w:t>
      </w:r>
      <w:r w:rsidRPr="009E415C">
        <w:rPr>
          <w:rFonts w:asciiTheme="minorHAnsi" w:hAnsiTheme="minorHAnsi" w:cstheme="minorHAnsi"/>
          <w:vanish/>
          <w:sz w:val="20"/>
          <w:szCs w:val="20"/>
        </w:rPr>
        <w:t>"</w:t>
      </w:r>
      <w:proofErr w:type="spellStart"/>
      <w:r w:rsidRPr="009E415C">
        <w:rPr>
          <w:rFonts w:asciiTheme="minorHAnsi" w:hAnsiTheme="minorHAnsi" w:cstheme="minorHAnsi"/>
          <w:sz w:val="20"/>
          <w:szCs w:val="20"/>
          <w:lang w:val="en-US"/>
        </w:rPr>
        <w:t>spbsez</w:t>
      </w:r>
      <w:proofErr w:type="spellEnd"/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HYPERLINK</w:t>
      </w:r>
      <w:r w:rsidRPr="009E415C">
        <w:rPr>
          <w:rFonts w:asciiTheme="minorHAnsi" w:hAnsiTheme="minorHAnsi" w:cstheme="minorHAnsi"/>
          <w:vanish/>
          <w:sz w:val="20"/>
          <w:szCs w:val="20"/>
        </w:rPr>
        <w:t xml:space="preserve"> "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mailto</w:t>
      </w:r>
      <w:r w:rsidRPr="009E415C">
        <w:rPr>
          <w:rFonts w:asciiTheme="minorHAnsi" w:hAnsiTheme="minorHAnsi" w:cstheme="minorHAnsi"/>
          <w:vanish/>
          <w:sz w:val="20"/>
          <w:szCs w:val="20"/>
        </w:rPr>
        <w:t>: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imatveeva</w:t>
      </w:r>
      <w:r w:rsidRPr="009E415C">
        <w:rPr>
          <w:rFonts w:asciiTheme="minorHAnsi" w:hAnsiTheme="minorHAnsi" w:cstheme="minorHAnsi"/>
          <w:vanish/>
          <w:sz w:val="20"/>
          <w:szCs w:val="20"/>
        </w:rPr>
        <w:t>@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spbsez</w:t>
      </w:r>
      <w:r w:rsidRPr="009E415C">
        <w:rPr>
          <w:rFonts w:asciiTheme="minorHAnsi" w:hAnsiTheme="minorHAnsi" w:cstheme="minorHAnsi"/>
          <w:vanish/>
          <w:sz w:val="20"/>
          <w:szCs w:val="20"/>
        </w:rPr>
        <w:t>.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ru</w:t>
      </w:r>
      <w:r w:rsidRPr="009E415C">
        <w:rPr>
          <w:rFonts w:asciiTheme="minorHAnsi" w:hAnsiTheme="minorHAnsi" w:cstheme="minorHAnsi"/>
          <w:vanish/>
          <w:sz w:val="20"/>
          <w:szCs w:val="20"/>
        </w:rPr>
        <w:t>"</w:t>
      </w:r>
      <w:r w:rsidRPr="009E415C">
        <w:rPr>
          <w:rFonts w:asciiTheme="minorHAnsi" w:hAnsiTheme="minorHAnsi" w:cstheme="minorHAnsi"/>
          <w:sz w:val="20"/>
          <w:szCs w:val="20"/>
        </w:rPr>
        <w:t>.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HYPERLINK</w:t>
      </w:r>
      <w:r w:rsidRPr="009E415C">
        <w:rPr>
          <w:rFonts w:asciiTheme="minorHAnsi" w:hAnsiTheme="minorHAnsi" w:cstheme="minorHAnsi"/>
          <w:vanish/>
          <w:sz w:val="20"/>
          <w:szCs w:val="20"/>
        </w:rPr>
        <w:t xml:space="preserve"> "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mailto</w:t>
      </w:r>
      <w:r w:rsidRPr="009E415C">
        <w:rPr>
          <w:rFonts w:asciiTheme="minorHAnsi" w:hAnsiTheme="minorHAnsi" w:cstheme="minorHAnsi"/>
          <w:vanish/>
          <w:sz w:val="20"/>
          <w:szCs w:val="20"/>
        </w:rPr>
        <w:t>: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imatveeva</w:t>
      </w:r>
      <w:r w:rsidRPr="009E415C">
        <w:rPr>
          <w:rFonts w:asciiTheme="minorHAnsi" w:hAnsiTheme="minorHAnsi" w:cstheme="minorHAnsi"/>
          <w:vanish/>
          <w:sz w:val="20"/>
          <w:szCs w:val="20"/>
        </w:rPr>
        <w:t>@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spbsez</w:t>
      </w:r>
      <w:r w:rsidRPr="009E415C">
        <w:rPr>
          <w:rFonts w:asciiTheme="minorHAnsi" w:hAnsiTheme="minorHAnsi" w:cstheme="minorHAnsi"/>
          <w:vanish/>
          <w:sz w:val="20"/>
          <w:szCs w:val="20"/>
        </w:rPr>
        <w:t>.</w:t>
      </w:r>
      <w:r w:rsidRPr="009E415C">
        <w:rPr>
          <w:rFonts w:asciiTheme="minorHAnsi" w:hAnsiTheme="minorHAnsi" w:cstheme="minorHAnsi"/>
          <w:vanish/>
          <w:sz w:val="20"/>
          <w:szCs w:val="20"/>
          <w:lang w:val="en-US"/>
        </w:rPr>
        <w:t>ru</w:t>
      </w:r>
      <w:r w:rsidRPr="009E415C">
        <w:rPr>
          <w:rFonts w:asciiTheme="minorHAnsi" w:hAnsiTheme="minorHAnsi" w:cstheme="minorHAnsi"/>
          <w:vanish/>
          <w:sz w:val="20"/>
          <w:szCs w:val="20"/>
        </w:rPr>
        <w:t>"</w:t>
      </w:r>
      <w:proofErr w:type="spellStart"/>
      <w:proofErr w:type="gramStart"/>
      <w:r w:rsidRPr="009E415C">
        <w:rPr>
          <w:rFonts w:asciiTheme="minorHAnsi" w:hAnsiTheme="minorHAnsi" w:cstheme="minorHAnsi"/>
          <w:sz w:val="20"/>
          <w:szCs w:val="20"/>
          <w:lang w:val="en-US"/>
        </w:rPr>
        <w:t>ru</w:t>
      </w:r>
      <w:proofErr w:type="spellEnd"/>
      <w:proofErr w:type="gramEnd"/>
    </w:p>
    <w:p w:rsidR="00EA36C0" w:rsidRPr="009E415C" w:rsidRDefault="00EA36C0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E415C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E415C">
        <w:rPr>
          <w:rFonts w:asciiTheme="minorHAnsi" w:hAnsiTheme="minorHAnsi" w:cstheme="minorHAnsi"/>
          <w:sz w:val="20"/>
          <w:szCs w:val="20"/>
        </w:rPr>
        <w:t>Тел</w:t>
      </w:r>
      <w:r w:rsidRPr="009E415C">
        <w:rPr>
          <w:rFonts w:asciiTheme="minorHAnsi" w:hAnsiTheme="minorHAnsi" w:cstheme="minorHAnsi"/>
          <w:sz w:val="20"/>
          <w:szCs w:val="20"/>
          <w:lang w:val="en-US"/>
        </w:rPr>
        <w:t>.: +7 (812) 380-49-29 (</w:t>
      </w:r>
      <w:proofErr w:type="spellStart"/>
      <w:r w:rsidRPr="009E415C">
        <w:rPr>
          <w:rFonts w:asciiTheme="minorHAnsi" w:hAnsiTheme="minorHAnsi" w:cstheme="minorHAnsi"/>
          <w:sz w:val="20"/>
          <w:szCs w:val="20"/>
        </w:rPr>
        <w:t>доб</w:t>
      </w:r>
      <w:proofErr w:type="spellEnd"/>
      <w:r w:rsidR="007F3BFC" w:rsidRPr="009E415C">
        <w:rPr>
          <w:rFonts w:asciiTheme="minorHAnsi" w:hAnsiTheme="minorHAnsi" w:cstheme="minorHAnsi"/>
          <w:sz w:val="20"/>
          <w:szCs w:val="20"/>
          <w:lang w:val="en-US"/>
        </w:rPr>
        <w:t>. 4005</w:t>
      </w:r>
      <w:r w:rsidRPr="009E415C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1706AA" w:rsidRPr="009E415C" w:rsidRDefault="00EA36C0" w:rsidP="00286781">
      <w:pPr>
        <w:tabs>
          <w:tab w:val="left" w:pos="709"/>
          <w:tab w:val="left" w:pos="1134"/>
        </w:tabs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E415C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E415C">
        <w:rPr>
          <w:rFonts w:asciiTheme="minorHAnsi" w:hAnsiTheme="minorHAnsi" w:cstheme="minorHAnsi"/>
          <w:sz w:val="20"/>
          <w:szCs w:val="20"/>
        </w:rPr>
        <w:t>Моб.:</w:t>
      </w:r>
      <w:proofErr w:type="gramEnd"/>
      <w:r w:rsidRPr="009E415C">
        <w:rPr>
          <w:rFonts w:asciiTheme="minorHAnsi" w:hAnsiTheme="minorHAnsi" w:cstheme="minorHAnsi"/>
          <w:sz w:val="20"/>
          <w:szCs w:val="20"/>
        </w:rPr>
        <w:t xml:space="preserve"> +7 (921) </w:t>
      </w:r>
      <w:r w:rsidR="002B6D3B" w:rsidRPr="009E415C">
        <w:rPr>
          <w:rFonts w:asciiTheme="minorHAnsi" w:hAnsiTheme="minorHAnsi" w:cstheme="minorHAnsi"/>
          <w:sz w:val="20"/>
          <w:szCs w:val="20"/>
          <w:lang w:val="en-US"/>
        </w:rPr>
        <w:t>364-20-83</w:t>
      </w:r>
    </w:p>
    <w:sectPr w:rsidR="001706AA" w:rsidRPr="009E415C" w:rsidSect="00690C1A">
      <w:headerReference w:type="default" r:id="rId8"/>
      <w:headerReference w:type="first" r:id="rId9"/>
      <w:pgSz w:w="11906" w:h="16838"/>
      <w:pgMar w:top="-1721" w:right="991" w:bottom="1134" w:left="1134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155" w:rsidRDefault="00997155" w:rsidP="0042503F">
      <w:pPr>
        <w:spacing w:after="0" w:line="240" w:lineRule="auto"/>
      </w:pPr>
      <w:r>
        <w:separator/>
      </w:r>
    </w:p>
  </w:endnote>
  <w:endnote w:type="continuationSeparator" w:id="0">
    <w:p w:rsidR="00997155" w:rsidRDefault="00997155" w:rsidP="0042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155" w:rsidRDefault="00997155" w:rsidP="0042503F">
      <w:pPr>
        <w:spacing w:after="0" w:line="240" w:lineRule="auto"/>
      </w:pPr>
      <w:r>
        <w:separator/>
      </w:r>
    </w:p>
  </w:footnote>
  <w:footnote w:type="continuationSeparator" w:id="0">
    <w:p w:rsidR="00997155" w:rsidRDefault="00997155" w:rsidP="0042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E0" w:rsidRPr="005A1F2C" w:rsidRDefault="00FE58E0" w:rsidP="005A1F2C">
    <w:pPr>
      <w:pStyle w:val="a5"/>
      <w:jc w:val="center"/>
      <w:rPr>
        <w:rFonts w:ascii="Times New Roman" w:hAnsi="Times New Roman"/>
        <w:b/>
        <w:sz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96" w:rsidRDefault="00F94025" w:rsidP="00F94025">
    <w:pPr>
      <w:pStyle w:val="a5"/>
      <w:spacing w:line="360" w:lineRule="auto"/>
      <w:ind w:left="-993"/>
      <w:rPr>
        <w:noProof/>
        <w:lang w:eastAsia="ru-RU"/>
      </w:rPr>
    </w:pPr>
    <w:r>
      <w:rPr>
        <w:noProof/>
        <w:lang w:eastAsia="ru-RU"/>
      </w:rPr>
      <w:drawing>
        <wp:inline distT="0" distB="0" distL="0" distR="0">
          <wp:extent cx="7350125" cy="1967239"/>
          <wp:effectExtent l="0" t="0" r="317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561" cy="197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7096" w:rsidRDefault="002A7096" w:rsidP="002A7096">
    <w:pPr>
      <w:pStyle w:val="a5"/>
      <w:spacing w:line="360" w:lineRule="auto"/>
      <w:ind w:left="-1560"/>
      <w:rPr>
        <w:noProof/>
        <w:lang w:eastAsia="ru-RU"/>
      </w:rPr>
    </w:pPr>
  </w:p>
  <w:p w:rsidR="002A7096" w:rsidRDefault="002A7096" w:rsidP="002A7096">
    <w:pPr>
      <w:pStyle w:val="a5"/>
      <w:spacing w:line="360" w:lineRule="auto"/>
      <w:ind w:left="-1560"/>
      <w:rPr>
        <w:noProof/>
        <w:lang w:eastAsia="ru-RU"/>
      </w:rPr>
    </w:pPr>
  </w:p>
  <w:p w:rsidR="00FE58E0" w:rsidRDefault="00FE58E0" w:rsidP="002A7096">
    <w:pPr>
      <w:pStyle w:val="a5"/>
      <w:spacing w:line="360" w:lineRule="auto"/>
      <w:ind w:left="-1560"/>
    </w:pPr>
  </w:p>
  <w:p w:rsidR="002A7096" w:rsidRPr="000F55D1" w:rsidRDefault="002A7096" w:rsidP="000F55D1">
    <w:pPr>
      <w:pStyle w:val="a5"/>
      <w:tabs>
        <w:tab w:val="clear" w:pos="4677"/>
        <w:tab w:val="left" w:pos="9355"/>
      </w:tabs>
      <w:spacing w:after="0" w:line="240" w:lineRule="auto"/>
      <w:rPr>
        <w:rFonts w:ascii="Times New Roman" w:hAnsi="Times New Roman"/>
        <w:sz w:val="28"/>
      </w:rPr>
    </w:pPr>
  </w:p>
  <w:p w:rsidR="000F55D1" w:rsidRDefault="000F55D1" w:rsidP="000F55D1">
    <w:pPr>
      <w:pStyle w:val="a5"/>
      <w:spacing w:after="0" w:line="240" w:lineRule="auto"/>
      <w:rPr>
        <w:rFonts w:ascii="Times New Roman" w:hAnsi="Times New Roman"/>
        <w:sz w:val="28"/>
      </w:rPr>
    </w:pPr>
  </w:p>
  <w:p w:rsidR="000F55D1" w:rsidRDefault="000F55D1" w:rsidP="000F55D1">
    <w:pPr>
      <w:pStyle w:val="a5"/>
      <w:spacing w:after="0" w:line="240" w:lineRule="auto"/>
      <w:rPr>
        <w:rFonts w:ascii="Times New Roman" w:hAnsi="Times New Roman"/>
        <w:sz w:val="28"/>
      </w:rPr>
    </w:pPr>
  </w:p>
  <w:p w:rsidR="000F55D1" w:rsidRDefault="00F94025" w:rsidP="00F94025">
    <w:pPr>
      <w:pStyle w:val="a5"/>
      <w:tabs>
        <w:tab w:val="clear" w:pos="4677"/>
        <w:tab w:val="clear" w:pos="9355"/>
        <w:tab w:val="left" w:pos="6225"/>
      </w:tabs>
      <w:spacing w:after="0" w:line="240" w:lineRule="auto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ab/>
    </w:r>
  </w:p>
  <w:p w:rsidR="000F55D1" w:rsidRPr="000F55D1" w:rsidRDefault="000F55D1" w:rsidP="000F55D1">
    <w:pPr>
      <w:pStyle w:val="a5"/>
      <w:spacing w:after="0" w:line="240" w:lineRule="aut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164D"/>
    <w:multiLevelType w:val="hybridMultilevel"/>
    <w:tmpl w:val="7E3A0CD8"/>
    <w:lvl w:ilvl="0" w:tplc="6B7CF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A051B"/>
    <w:multiLevelType w:val="hybridMultilevel"/>
    <w:tmpl w:val="12EA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229C5"/>
    <w:multiLevelType w:val="hybridMultilevel"/>
    <w:tmpl w:val="FB047B3A"/>
    <w:lvl w:ilvl="0" w:tplc="FB767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A9864F7"/>
    <w:multiLevelType w:val="hybridMultilevel"/>
    <w:tmpl w:val="5796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68"/>
    <w:rsid w:val="000002D2"/>
    <w:rsid w:val="000063C6"/>
    <w:rsid w:val="000103FE"/>
    <w:rsid w:val="00013151"/>
    <w:rsid w:val="000137FB"/>
    <w:rsid w:val="00017F48"/>
    <w:rsid w:val="0002074F"/>
    <w:rsid w:val="00021F3E"/>
    <w:rsid w:val="000235A5"/>
    <w:rsid w:val="000249D0"/>
    <w:rsid w:val="0003126D"/>
    <w:rsid w:val="00032BD6"/>
    <w:rsid w:val="00033E15"/>
    <w:rsid w:val="0004756A"/>
    <w:rsid w:val="00055D79"/>
    <w:rsid w:val="0005758E"/>
    <w:rsid w:val="000615B3"/>
    <w:rsid w:val="00064E38"/>
    <w:rsid w:val="00066751"/>
    <w:rsid w:val="00066AC2"/>
    <w:rsid w:val="00066D3D"/>
    <w:rsid w:val="00067629"/>
    <w:rsid w:val="00071849"/>
    <w:rsid w:val="00071DF0"/>
    <w:rsid w:val="00072DE0"/>
    <w:rsid w:val="0009035A"/>
    <w:rsid w:val="00094311"/>
    <w:rsid w:val="00096A48"/>
    <w:rsid w:val="000A172D"/>
    <w:rsid w:val="000B6DD2"/>
    <w:rsid w:val="000C2787"/>
    <w:rsid w:val="000C422C"/>
    <w:rsid w:val="000C7779"/>
    <w:rsid w:val="000D4910"/>
    <w:rsid w:val="000D49FA"/>
    <w:rsid w:val="000D6D8C"/>
    <w:rsid w:val="000E0275"/>
    <w:rsid w:val="000E1069"/>
    <w:rsid w:val="000E6C02"/>
    <w:rsid w:val="000F237B"/>
    <w:rsid w:val="000F3B57"/>
    <w:rsid w:val="000F5132"/>
    <w:rsid w:val="000F55D1"/>
    <w:rsid w:val="00103357"/>
    <w:rsid w:val="001042ED"/>
    <w:rsid w:val="001061BE"/>
    <w:rsid w:val="0011687A"/>
    <w:rsid w:val="0011748F"/>
    <w:rsid w:val="0011761A"/>
    <w:rsid w:val="0012324F"/>
    <w:rsid w:val="00123C7F"/>
    <w:rsid w:val="00125E87"/>
    <w:rsid w:val="00126AD5"/>
    <w:rsid w:val="001305BB"/>
    <w:rsid w:val="001305CE"/>
    <w:rsid w:val="001307D2"/>
    <w:rsid w:val="00131C29"/>
    <w:rsid w:val="00132565"/>
    <w:rsid w:val="00140F8F"/>
    <w:rsid w:val="00141C40"/>
    <w:rsid w:val="001454E1"/>
    <w:rsid w:val="00151D27"/>
    <w:rsid w:val="00154970"/>
    <w:rsid w:val="00160856"/>
    <w:rsid w:val="001613A9"/>
    <w:rsid w:val="001636B0"/>
    <w:rsid w:val="00170022"/>
    <w:rsid w:val="001706AA"/>
    <w:rsid w:val="0017721C"/>
    <w:rsid w:val="00180215"/>
    <w:rsid w:val="00181142"/>
    <w:rsid w:val="00185207"/>
    <w:rsid w:val="0019052E"/>
    <w:rsid w:val="00191E4D"/>
    <w:rsid w:val="00192C5B"/>
    <w:rsid w:val="00196A56"/>
    <w:rsid w:val="001A0F81"/>
    <w:rsid w:val="001A14D9"/>
    <w:rsid w:val="001A1C29"/>
    <w:rsid w:val="001A5DFE"/>
    <w:rsid w:val="001B2A74"/>
    <w:rsid w:val="001B2D7C"/>
    <w:rsid w:val="001B48BA"/>
    <w:rsid w:val="001B7053"/>
    <w:rsid w:val="001B7065"/>
    <w:rsid w:val="001B7D13"/>
    <w:rsid w:val="001C5AAE"/>
    <w:rsid w:val="001D59A8"/>
    <w:rsid w:val="001D5E96"/>
    <w:rsid w:val="001D6563"/>
    <w:rsid w:val="001E2486"/>
    <w:rsid w:val="001E3869"/>
    <w:rsid w:val="001E44B5"/>
    <w:rsid w:val="001F1735"/>
    <w:rsid w:val="001F41E9"/>
    <w:rsid w:val="001F4B58"/>
    <w:rsid w:val="00202862"/>
    <w:rsid w:val="00207C59"/>
    <w:rsid w:val="0021647C"/>
    <w:rsid w:val="0022299D"/>
    <w:rsid w:val="00224CAC"/>
    <w:rsid w:val="00227B3C"/>
    <w:rsid w:val="00233F12"/>
    <w:rsid w:val="00235AD3"/>
    <w:rsid w:val="00240767"/>
    <w:rsid w:val="00241A63"/>
    <w:rsid w:val="00246FEB"/>
    <w:rsid w:val="00247DD5"/>
    <w:rsid w:val="00252671"/>
    <w:rsid w:val="0026386A"/>
    <w:rsid w:val="0026489F"/>
    <w:rsid w:val="00265500"/>
    <w:rsid w:val="00265D08"/>
    <w:rsid w:val="00266B41"/>
    <w:rsid w:val="0027230C"/>
    <w:rsid w:val="00273B2A"/>
    <w:rsid w:val="00277377"/>
    <w:rsid w:val="002832BB"/>
    <w:rsid w:val="002862CE"/>
    <w:rsid w:val="00286781"/>
    <w:rsid w:val="00286B6B"/>
    <w:rsid w:val="00287241"/>
    <w:rsid w:val="00287DAA"/>
    <w:rsid w:val="00287EF1"/>
    <w:rsid w:val="00290624"/>
    <w:rsid w:val="00293769"/>
    <w:rsid w:val="00293A89"/>
    <w:rsid w:val="00295AD0"/>
    <w:rsid w:val="00296E1C"/>
    <w:rsid w:val="00297CBE"/>
    <w:rsid w:val="002A1B07"/>
    <w:rsid w:val="002A7096"/>
    <w:rsid w:val="002B19E2"/>
    <w:rsid w:val="002B6D3B"/>
    <w:rsid w:val="002B71A1"/>
    <w:rsid w:val="002C2D72"/>
    <w:rsid w:val="002C2FBC"/>
    <w:rsid w:val="002C3B26"/>
    <w:rsid w:val="002C5183"/>
    <w:rsid w:val="002C5A7A"/>
    <w:rsid w:val="002D4ECC"/>
    <w:rsid w:val="002D7FD6"/>
    <w:rsid w:val="002E079F"/>
    <w:rsid w:val="002E0855"/>
    <w:rsid w:val="002E0CC5"/>
    <w:rsid w:val="002E3AA1"/>
    <w:rsid w:val="002E4C72"/>
    <w:rsid w:val="002E51BB"/>
    <w:rsid w:val="002F1657"/>
    <w:rsid w:val="002F3584"/>
    <w:rsid w:val="002F517C"/>
    <w:rsid w:val="002F74C4"/>
    <w:rsid w:val="00302917"/>
    <w:rsid w:val="00310774"/>
    <w:rsid w:val="00322808"/>
    <w:rsid w:val="00323D35"/>
    <w:rsid w:val="00326FDC"/>
    <w:rsid w:val="00337B1D"/>
    <w:rsid w:val="003410C2"/>
    <w:rsid w:val="00342632"/>
    <w:rsid w:val="00343BA0"/>
    <w:rsid w:val="00343D6D"/>
    <w:rsid w:val="00345C33"/>
    <w:rsid w:val="00350B8D"/>
    <w:rsid w:val="003605AA"/>
    <w:rsid w:val="00361951"/>
    <w:rsid w:val="00361E48"/>
    <w:rsid w:val="00367240"/>
    <w:rsid w:val="00367BC0"/>
    <w:rsid w:val="00372C03"/>
    <w:rsid w:val="0037330C"/>
    <w:rsid w:val="00375817"/>
    <w:rsid w:val="00376437"/>
    <w:rsid w:val="0037747E"/>
    <w:rsid w:val="0037778D"/>
    <w:rsid w:val="003823CD"/>
    <w:rsid w:val="003845C7"/>
    <w:rsid w:val="00390B3E"/>
    <w:rsid w:val="00392075"/>
    <w:rsid w:val="003A4F5F"/>
    <w:rsid w:val="003A6144"/>
    <w:rsid w:val="003B5125"/>
    <w:rsid w:val="003B561A"/>
    <w:rsid w:val="003B7DAB"/>
    <w:rsid w:val="003C0CA4"/>
    <w:rsid w:val="003C2F8B"/>
    <w:rsid w:val="003C47B7"/>
    <w:rsid w:val="003D28A3"/>
    <w:rsid w:val="003D3EB6"/>
    <w:rsid w:val="003D54F3"/>
    <w:rsid w:val="003E2954"/>
    <w:rsid w:val="003E3850"/>
    <w:rsid w:val="003E45A7"/>
    <w:rsid w:val="003E5798"/>
    <w:rsid w:val="003E6983"/>
    <w:rsid w:val="003F0402"/>
    <w:rsid w:val="003F33FF"/>
    <w:rsid w:val="003F6AD2"/>
    <w:rsid w:val="003F7AC3"/>
    <w:rsid w:val="00406216"/>
    <w:rsid w:val="00406366"/>
    <w:rsid w:val="00411566"/>
    <w:rsid w:val="00411917"/>
    <w:rsid w:val="00416E60"/>
    <w:rsid w:val="00417A54"/>
    <w:rsid w:val="0042372B"/>
    <w:rsid w:val="0042503F"/>
    <w:rsid w:val="0043123C"/>
    <w:rsid w:val="0043329E"/>
    <w:rsid w:val="004364F5"/>
    <w:rsid w:val="00440D2B"/>
    <w:rsid w:val="0044202A"/>
    <w:rsid w:val="004450AB"/>
    <w:rsid w:val="00451FF2"/>
    <w:rsid w:val="0045297C"/>
    <w:rsid w:val="00457B75"/>
    <w:rsid w:val="00461B3C"/>
    <w:rsid w:val="00462A42"/>
    <w:rsid w:val="00463262"/>
    <w:rsid w:val="00463406"/>
    <w:rsid w:val="00465131"/>
    <w:rsid w:val="00467956"/>
    <w:rsid w:val="004849E1"/>
    <w:rsid w:val="00497102"/>
    <w:rsid w:val="00497614"/>
    <w:rsid w:val="004A19F6"/>
    <w:rsid w:val="004B19A5"/>
    <w:rsid w:val="004B362C"/>
    <w:rsid w:val="004B3E94"/>
    <w:rsid w:val="004D28D7"/>
    <w:rsid w:val="004E445C"/>
    <w:rsid w:val="004E6FCA"/>
    <w:rsid w:val="004F2972"/>
    <w:rsid w:val="004F5C39"/>
    <w:rsid w:val="00504E6D"/>
    <w:rsid w:val="00515AED"/>
    <w:rsid w:val="005262C2"/>
    <w:rsid w:val="00534B20"/>
    <w:rsid w:val="005367E5"/>
    <w:rsid w:val="0054038C"/>
    <w:rsid w:val="005541FD"/>
    <w:rsid w:val="0055454F"/>
    <w:rsid w:val="00557CA4"/>
    <w:rsid w:val="00561B70"/>
    <w:rsid w:val="005620DC"/>
    <w:rsid w:val="00563071"/>
    <w:rsid w:val="00564147"/>
    <w:rsid w:val="005642FA"/>
    <w:rsid w:val="005659F7"/>
    <w:rsid w:val="005715C9"/>
    <w:rsid w:val="00575232"/>
    <w:rsid w:val="00576257"/>
    <w:rsid w:val="00580AD8"/>
    <w:rsid w:val="0058367B"/>
    <w:rsid w:val="00585C57"/>
    <w:rsid w:val="005870B0"/>
    <w:rsid w:val="0059268B"/>
    <w:rsid w:val="00597657"/>
    <w:rsid w:val="005A1F2C"/>
    <w:rsid w:val="005A2E26"/>
    <w:rsid w:val="005A326B"/>
    <w:rsid w:val="005A3C21"/>
    <w:rsid w:val="005B0956"/>
    <w:rsid w:val="005B0AD3"/>
    <w:rsid w:val="005B35FA"/>
    <w:rsid w:val="005B7146"/>
    <w:rsid w:val="005B79C4"/>
    <w:rsid w:val="005C06F9"/>
    <w:rsid w:val="005C109D"/>
    <w:rsid w:val="005C4286"/>
    <w:rsid w:val="005D0C4B"/>
    <w:rsid w:val="005E5854"/>
    <w:rsid w:val="005E5A10"/>
    <w:rsid w:val="005E603B"/>
    <w:rsid w:val="005E61CB"/>
    <w:rsid w:val="005E622E"/>
    <w:rsid w:val="005E76C8"/>
    <w:rsid w:val="005F1A07"/>
    <w:rsid w:val="005F4742"/>
    <w:rsid w:val="005F4B62"/>
    <w:rsid w:val="00601095"/>
    <w:rsid w:val="00601E18"/>
    <w:rsid w:val="00611E31"/>
    <w:rsid w:val="0061752E"/>
    <w:rsid w:val="00623212"/>
    <w:rsid w:val="006338C6"/>
    <w:rsid w:val="00641448"/>
    <w:rsid w:val="00641C83"/>
    <w:rsid w:val="00643EF2"/>
    <w:rsid w:val="00646568"/>
    <w:rsid w:val="0065348F"/>
    <w:rsid w:val="00654951"/>
    <w:rsid w:val="006603F0"/>
    <w:rsid w:val="006655CA"/>
    <w:rsid w:val="0067064E"/>
    <w:rsid w:val="0067165E"/>
    <w:rsid w:val="0067432B"/>
    <w:rsid w:val="006807D0"/>
    <w:rsid w:val="006846A9"/>
    <w:rsid w:val="00687CA2"/>
    <w:rsid w:val="00690C1A"/>
    <w:rsid w:val="0069105F"/>
    <w:rsid w:val="006919D7"/>
    <w:rsid w:val="00691FF8"/>
    <w:rsid w:val="0069213C"/>
    <w:rsid w:val="00694FBA"/>
    <w:rsid w:val="006A001F"/>
    <w:rsid w:val="006A10A4"/>
    <w:rsid w:val="006A25D0"/>
    <w:rsid w:val="006A58DB"/>
    <w:rsid w:val="006A5CBA"/>
    <w:rsid w:val="006A618C"/>
    <w:rsid w:val="006A6A47"/>
    <w:rsid w:val="006B28FF"/>
    <w:rsid w:val="006C24CA"/>
    <w:rsid w:val="006C2C45"/>
    <w:rsid w:val="006C6643"/>
    <w:rsid w:val="006D414D"/>
    <w:rsid w:val="006D4845"/>
    <w:rsid w:val="006D5F91"/>
    <w:rsid w:val="006D79C8"/>
    <w:rsid w:val="006E3D05"/>
    <w:rsid w:val="006F3ACA"/>
    <w:rsid w:val="006F6A07"/>
    <w:rsid w:val="00705240"/>
    <w:rsid w:val="00707612"/>
    <w:rsid w:val="00710966"/>
    <w:rsid w:val="00712566"/>
    <w:rsid w:val="00715FBD"/>
    <w:rsid w:val="00721439"/>
    <w:rsid w:val="00721A0B"/>
    <w:rsid w:val="00721E9F"/>
    <w:rsid w:val="0072276E"/>
    <w:rsid w:val="007305D5"/>
    <w:rsid w:val="007327F0"/>
    <w:rsid w:val="007335C1"/>
    <w:rsid w:val="00733ED8"/>
    <w:rsid w:val="00745F55"/>
    <w:rsid w:val="0074762B"/>
    <w:rsid w:val="00747F53"/>
    <w:rsid w:val="00751A9A"/>
    <w:rsid w:val="0075366C"/>
    <w:rsid w:val="007543AA"/>
    <w:rsid w:val="00754E89"/>
    <w:rsid w:val="00756127"/>
    <w:rsid w:val="00757615"/>
    <w:rsid w:val="00757BE2"/>
    <w:rsid w:val="00757E79"/>
    <w:rsid w:val="00767E97"/>
    <w:rsid w:val="00772F47"/>
    <w:rsid w:val="00773BD4"/>
    <w:rsid w:val="007755A5"/>
    <w:rsid w:val="007814CC"/>
    <w:rsid w:val="00785760"/>
    <w:rsid w:val="00785AD2"/>
    <w:rsid w:val="0078760D"/>
    <w:rsid w:val="0078776D"/>
    <w:rsid w:val="00790DF4"/>
    <w:rsid w:val="00792601"/>
    <w:rsid w:val="00792984"/>
    <w:rsid w:val="0079583E"/>
    <w:rsid w:val="007A28BA"/>
    <w:rsid w:val="007A2961"/>
    <w:rsid w:val="007A2C6A"/>
    <w:rsid w:val="007A3829"/>
    <w:rsid w:val="007A5470"/>
    <w:rsid w:val="007A6888"/>
    <w:rsid w:val="007B07BC"/>
    <w:rsid w:val="007B12A7"/>
    <w:rsid w:val="007B223E"/>
    <w:rsid w:val="007C2EC9"/>
    <w:rsid w:val="007C3F2E"/>
    <w:rsid w:val="007C7845"/>
    <w:rsid w:val="007C7E2B"/>
    <w:rsid w:val="007D20F2"/>
    <w:rsid w:val="007E2FFA"/>
    <w:rsid w:val="007F129B"/>
    <w:rsid w:val="007F3BFC"/>
    <w:rsid w:val="007F6126"/>
    <w:rsid w:val="0080090F"/>
    <w:rsid w:val="008009EA"/>
    <w:rsid w:val="00803BCF"/>
    <w:rsid w:val="00806375"/>
    <w:rsid w:val="008063C5"/>
    <w:rsid w:val="008069B8"/>
    <w:rsid w:val="00806B72"/>
    <w:rsid w:val="0080778F"/>
    <w:rsid w:val="00813DDD"/>
    <w:rsid w:val="00817909"/>
    <w:rsid w:val="00822665"/>
    <w:rsid w:val="008246B1"/>
    <w:rsid w:val="00825686"/>
    <w:rsid w:val="008277F0"/>
    <w:rsid w:val="00831FE4"/>
    <w:rsid w:val="008343CA"/>
    <w:rsid w:val="0083447E"/>
    <w:rsid w:val="008346C6"/>
    <w:rsid w:val="0083793E"/>
    <w:rsid w:val="00843B5C"/>
    <w:rsid w:val="0085284A"/>
    <w:rsid w:val="008538BD"/>
    <w:rsid w:val="00855FEB"/>
    <w:rsid w:val="00857CC3"/>
    <w:rsid w:val="00861DCD"/>
    <w:rsid w:val="00862131"/>
    <w:rsid w:val="00862AED"/>
    <w:rsid w:val="008667E5"/>
    <w:rsid w:val="00872985"/>
    <w:rsid w:val="00874139"/>
    <w:rsid w:val="00875800"/>
    <w:rsid w:val="00881B5F"/>
    <w:rsid w:val="00885948"/>
    <w:rsid w:val="00897FB9"/>
    <w:rsid w:val="008A2374"/>
    <w:rsid w:val="008A244B"/>
    <w:rsid w:val="008A2762"/>
    <w:rsid w:val="008A2A1E"/>
    <w:rsid w:val="008A2C6A"/>
    <w:rsid w:val="008B6EDF"/>
    <w:rsid w:val="008C15FA"/>
    <w:rsid w:val="008C2018"/>
    <w:rsid w:val="008C2F64"/>
    <w:rsid w:val="008C359A"/>
    <w:rsid w:val="008C6092"/>
    <w:rsid w:val="008C6C88"/>
    <w:rsid w:val="008E09B4"/>
    <w:rsid w:val="008E1C37"/>
    <w:rsid w:val="008E3F3A"/>
    <w:rsid w:val="008E6864"/>
    <w:rsid w:val="008F0CCE"/>
    <w:rsid w:val="008F3011"/>
    <w:rsid w:val="008F3560"/>
    <w:rsid w:val="009004B3"/>
    <w:rsid w:val="0090358F"/>
    <w:rsid w:val="00907CC4"/>
    <w:rsid w:val="009139BB"/>
    <w:rsid w:val="00914136"/>
    <w:rsid w:val="00920CD5"/>
    <w:rsid w:val="009236B6"/>
    <w:rsid w:val="00923748"/>
    <w:rsid w:val="0092660F"/>
    <w:rsid w:val="009406A3"/>
    <w:rsid w:val="009421A5"/>
    <w:rsid w:val="009471B4"/>
    <w:rsid w:val="00950668"/>
    <w:rsid w:val="009543A8"/>
    <w:rsid w:val="009575B1"/>
    <w:rsid w:val="00961113"/>
    <w:rsid w:val="00964137"/>
    <w:rsid w:val="009660E3"/>
    <w:rsid w:val="00967F9C"/>
    <w:rsid w:val="00971E66"/>
    <w:rsid w:val="0097315D"/>
    <w:rsid w:val="009770DD"/>
    <w:rsid w:val="00977DFB"/>
    <w:rsid w:val="009838F8"/>
    <w:rsid w:val="00985460"/>
    <w:rsid w:val="00990588"/>
    <w:rsid w:val="0099282B"/>
    <w:rsid w:val="00992B4E"/>
    <w:rsid w:val="0099584E"/>
    <w:rsid w:val="00997155"/>
    <w:rsid w:val="009A0347"/>
    <w:rsid w:val="009A2DE0"/>
    <w:rsid w:val="009A6079"/>
    <w:rsid w:val="009A6593"/>
    <w:rsid w:val="009A6935"/>
    <w:rsid w:val="009B2340"/>
    <w:rsid w:val="009B2EAE"/>
    <w:rsid w:val="009B2FE5"/>
    <w:rsid w:val="009B3A2F"/>
    <w:rsid w:val="009B5F61"/>
    <w:rsid w:val="009B6D3F"/>
    <w:rsid w:val="009C12C5"/>
    <w:rsid w:val="009C21E1"/>
    <w:rsid w:val="009C3174"/>
    <w:rsid w:val="009C5370"/>
    <w:rsid w:val="009D47FB"/>
    <w:rsid w:val="009D4D61"/>
    <w:rsid w:val="009D75EA"/>
    <w:rsid w:val="009E31F2"/>
    <w:rsid w:val="009E340B"/>
    <w:rsid w:val="009E3EE3"/>
    <w:rsid w:val="009E415C"/>
    <w:rsid w:val="009F0158"/>
    <w:rsid w:val="009F1D50"/>
    <w:rsid w:val="009F27DF"/>
    <w:rsid w:val="009F57EA"/>
    <w:rsid w:val="00A01625"/>
    <w:rsid w:val="00A01C44"/>
    <w:rsid w:val="00A01FFD"/>
    <w:rsid w:val="00A0704C"/>
    <w:rsid w:val="00A074DC"/>
    <w:rsid w:val="00A103A4"/>
    <w:rsid w:val="00A120E9"/>
    <w:rsid w:val="00A131E0"/>
    <w:rsid w:val="00A20708"/>
    <w:rsid w:val="00A23DF8"/>
    <w:rsid w:val="00A2760C"/>
    <w:rsid w:val="00A31A9E"/>
    <w:rsid w:val="00A321A0"/>
    <w:rsid w:val="00A321D0"/>
    <w:rsid w:val="00A324D5"/>
    <w:rsid w:val="00A33029"/>
    <w:rsid w:val="00A37193"/>
    <w:rsid w:val="00A41B03"/>
    <w:rsid w:val="00A4782E"/>
    <w:rsid w:val="00A53EC3"/>
    <w:rsid w:val="00A606AF"/>
    <w:rsid w:val="00A62447"/>
    <w:rsid w:val="00A62AF4"/>
    <w:rsid w:val="00A74A02"/>
    <w:rsid w:val="00A77FC2"/>
    <w:rsid w:val="00A819FF"/>
    <w:rsid w:val="00A827F7"/>
    <w:rsid w:val="00A833A3"/>
    <w:rsid w:val="00A87328"/>
    <w:rsid w:val="00A91ED3"/>
    <w:rsid w:val="00A936A4"/>
    <w:rsid w:val="00AA3587"/>
    <w:rsid w:val="00AA6D0A"/>
    <w:rsid w:val="00AA7337"/>
    <w:rsid w:val="00AB014F"/>
    <w:rsid w:val="00AB653C"/>
    <w:rsid w:val="00AB70F2"/>
    <w:rsid w:val="00AC0B41"/>
    <w:rsid w:val="00AC25A8"/>
    <w:rsid w:val="00AC2FB8"/>
    <w:rsid w:val="00AC3884"/>
    <w:rsid w:val="00AC4383"/>
    <w:rsid w:val="00AC54D8"/>
    <w:rsid w:val="00AC5715"/>
    <w:rsid w:val="00AC6559"/>
    <w:rsid w:val="00AC6A89"/>
    <w:rsid w:val="00AC790C"/>
    <w:rsid w:val="00AD148B"/>
    <w:rsid w:val="00AD18CB"/>
    <w:rsid w:val="00AD46C6"/>
    <w:rsid w:val="00AD6888"/>
    <w:rsid w:val="00AD7D83"/>
    <w:rsid w:val="00AE0EFC"/>
    <w:rsid w:val="00AE2ED6"/>
    <w:rsid w:val="00AE689E"/>
    <w:rsid w:val="00AF0ED6"/>
    <w:rsid w:val="00AF3C42"/>
    <w:rsid w:val="00AF4545"/>
    <w:rsid w:val="00AF745B"/>
    <w:rsid w:val="00B007AB"/>
    <w:rsid w:val="00B01A2F"/>
    <w:rsid w:val="00B03FC9"/>
    <w:rsid w:val="00B04C80"/>
    <w:rsid w:val="00B152EE"/>
    <w:rsid w:val="00B16864"/>
    <w:rsid w:val="00B20253"/>
    <w:rsid w:val="00B20B1D"/>
    <w:rsid w:val="00B20EEB"/>
    <w:rsid w:val="00B22F5D"/>
    <w:rsid w:val="00B25513"/>
    <w:rsid w:val="00B25914"/>
    <w:rsid w:val="00B268D6"/>
    <w:rsid w:val="00B32C6A"/>
    <w:rsid w:val="00B41472"/>
    <w:rsid w:val="00B41F62"/>
    <w:rsid w:val="00B44B93"/>
    <w:rsid w:val="00B52AB3"/>
    <w:rsid w:val="00B53BDA"/>
    <w:rsid w:val="00B56B28"/>
    <w:rsid w:val="00B61837"/>
    <w:rsid w:val="00B63406"/>
    <w:rsid w:val="00B636F8"/>
    <w:rsid w:val="00B70995"/>
    <w:rsid w:val="00B70D59"/>
    <w:rsid w:val="00B73344"/>
    <w:rsid w:val="00B74249"/>
    <w:rsid w:val="00B8037C"/>
    <w:rsid w:val="00B83D45"/>
    <w:rsid w:val="00B85368"/>
    <w:rsid w:val="00B92457"/>
    <w:rsid w:val="00B96111"/>
    <w:rsid w:val="00B96433"/>
    <w:rsid w:val="00BA06AE"/>
    <w:rsid w:val="00BA2272"/>
    <w:rsid w:val="00BA33A1"/>
    <w:rsid w:val="00BA3885"/>
    <w:rsid w:val="00BB1167"/>
    <w:rsid w:val="00BB6F2D"/>
    <w:rsid w:val="00BC112C"/>
    <w:rsid w:val="00BC2F8A"/>
    <w:rsid w:val="00BC3784"/>
    <w:rsid w:val="00BC3B95"/>
    <w:rsid w:val="00BC4CD0"/>
    <w:rsid w:val="00BD3424"/>
    <w:rsid w:val="00BE257D"/>
    <w:rsid w:val="00BE2B2C"/>
    <w:rsid w:val="00BF57D1"/>
    <w:rsid w:val="00C0051D"/>
    <w:rsid w:val="00C0086B"/>
    <w:rsid w:val="00C00949"/>
    <w:rsid w:val="00C00F91"/>
    <w:rsid w:val="00C02865"/>
    <w:rsid w:val="00C040B1"/>
    <w:rsid w:val="00C05826"/>
    <w:rsid w:val="00C10B30"/>
    <w:rsid w:val="00C14BA0"/>
    <w:rsid w:val="00C173ED"/>
    <w:rsid w:val="00C404DC"/>
    <w:rsid w:val="00C4188F"/>
    <w:rsid w:val="00C44210"/>
    <w:rsid w:val="00C511EC"/>
    <w:rsid w:val="00C5132C"/>
    <w:rsid w:val="00C5370B"/>
    <w:rsid w:val="00C54F82"/>
    <w:rsid w:val="00C556F4"/>
    <w:rsid w:val="00C560B4"/>
    <w:rsid w:val="00C5644E"/>
    <w:rsid w:val="00C56B7E"/>
    <w:rsid w:val="00C625EF"/>
    <w:rsid w:val="00C6376B"/>
    <w:rsid w:val="00C64C15"/>
    <w:rsid w:val="00C70893"/>
    <w:rsid w:val="00C727AE"/>
    <w:rsid w:val="00C73291"/>
    <w:rsid w:val="00C750A9"/>
    <w:rsid w:val="00C7530C"/>
    <w:rsid w:val="00C76F10"/>
    <w:rsid w:val="00C777B0"/>
    <w:rsid w:val="00C817D4"/>
    <w:rsid w:val="00C83FA4"/>
    <w:rsid w:val="00C84FDA"/>
    <w:rsid w:val="00C86291"/>
    <w:rsid w:val="00C87A86"/>
    <w:rsid w:val="00C87B37"/>
    <w:rsid w:val="00C9103E"/>
    <w:rsid w:val="00C92E66"/>
    <w:rsid w:val="00C93583"/>
    <w:rsid w:val="00CA3A8C"/>
    <w:rsid w:val="00CB01B4"/>
    <w:rsid w:val="00CB4CB2"/>
    <w:rsid w:val="00CB5896"/>
    <w:rsid w:val="00CC5044"/>
    <w:rsid w:val="00CC6153"/>
    <w:rsid w:val="00CD13B7"/>
    <w:rsid w:val="00CD2D9B"/>
    <w:rsid w:val="00CD4D51"/>
    <w:rsid w:val="00CE1A0A"/>
    <w:rsid w:val="00CE3064"/>
    <w:rsid w:val="00CE62AD"/>
    <w:rsid w:val="00CE6876"/>
    <w:rsid w:val="00CF29C7"/>
    <w:rsid w:val="00CF7DC2"/>
    <w:rsid w:val="00D00803"/>
    <w:rsid w:val="00D10B0F"/>
    <w:rsid w:val="00D122C5"/>
    <w:rsid w:val="00D13D30"/>
    <w:rsid w:val="00D16067"/>
    <w:rsid w:val="00D20508"/>
    <w:rsid w:val="00D20F44"/>
    <w:rsid w:val="00D21894"/>
    <w:rsid w:val="00D22A14"/>
    <w:rsid w:val="00D23885"/>
    <w:rsid w:val="00D2564A"/>
    <w:rsid w:val="00D25CA5"/>
    <w:rsid w:val="00D41E0E"/>
    <w:rsid w:val="00D4355D"/>
    <w:rsid w:val="00D45838"/>
    <w:rsid w:val="00D51278"/>
    <w:rsid w:val="00D52B1B"/>
    <w:rsid w:val="00D579BC"/>
    <w:rsid w:val="00D63E4A"/>
    <w:rsid w:val="00D66635"/>
    <w:rsid w:val="00D67F04"/>
    <w:rsid w:val="00D70CDF"/>
    <w:rsid w:val="00D77429"/>
    <w:rsid w:val="00D82A64"/>
    <w:rsid w:val="00D83459"/>
    <w:rsid w:val="00D8520A"/>
    <w:rsid w:val="00D96CFD"/>
    <w:rsid w:val="00DA017F"/>
    <w:rsid w:val="00DA0C4B"/>
    <w:rsid w:val="00DA13E5"/>
    <w:rsid w:val="00DA46DB"/>
    <w:rsid w:val="00DA690B"/>
    <w:rsid w:val="00DB5997"/>
    <w:rsid w:val="00DB7CED"/>
    <w:rsid w:val="00DC20BE"/>
    <w:rsid w:val="00DC53B6"/>
    <w:rsid w:val="00DC5FD2"/>
    <w:rsid w:val="00DC676F"/>
    <w:rsid w:val="00DC7EBC"/>
    <w:rsid w:val="00DD2A6F"/>
    <w:rsid w:val="00DE0795"/>
    <w:rsid w:val="00DE38B3"/>
    <w:rsid w:val="00DE3D52"/>
    <w:rsid w:val="00DF0846"/>
    <w:rsid w:val="00DF38DF"/>
    <w:rsid w:val="00DF493C"/>
    <w:rsid w:val="00DF5623"/>
    <w:rsid w:val="00DF7425"/>
    <w:rsid w:val="00E0478D"/>
    <w:rsid w:val="00E05F23"/>
    <w:rsid w:val="00E06041"/>
    <w:rsid w:val="00E11AF0"/>
    <w:rsid w:val="00E132B3"/>
    <w:rsid w:val="00E135F2"/>
    <w:rsid w:val="00E145DE"/>
    <w:rsid w:val="00E15E00"/>
    <w:rsid w:val="00E170C7"/>
    <w:rsid w:val="00E203BA"/>
    <w:rsid w:val="00E21ADC"/>
    <w:rsid w:val="00E24A9A"/>
    <w:rsid w:val="00E253B3"/>
    <w:rsid w:val="00E2747A"/>
    <w:rsid w:val="00E27913"/>
    <w:rsid w:val="00E3287B"/>
    <w:rsid w:val="00E33644"/>
    <w:rsid w:val="00E33D76"/>
    <w:rsid w:val="00E3422A"/>
    <w:rsid w:val="00E342BE"/>
    <w:rsid w:val="00E37529"/>
    <w:rsid w:val="00E51611"/>
    <w:rsid w:val="00E55FEB"/>
    <w:rsid w:val="00E600EE"/>
    <w:rsid w:val="00E603A5"/>
    <w:rsid w:val="00E61032"/>
    <w:rsid w:val="00E667C3"/>
    <w:rsid w:val="00E67AA9"/>
    <w:rsid w:val="00E7004F"/>
    <w:rsid w:val="00E70DAC"/>
    <w:rsid w:val="00E7339B"/>
    <w:rsid w:val="00E82EB3"/>
    <w:rsid w:val="00E84C06"/>
    <w:rsid w:val="00E92E93"/>
    <w:rsid w:val="00E9412E"/>
    <w:rsid w:val="00E94EF4"/>
    <w:rsid w:val="00E953B4"/>
    <w:rsid w:val="00E968EB"/>
    <w:rsid w:val="00EA0952"/>
    <w:rsid w:val="00EA0F8E"/>
    <w:rsid w:val="00EA174F"/>
    <w:rsid w:val="00EA30E2"/>
    <w:rsid w:val="00EA36C0"/>
    <w:rsid w:val="00EA4805"/>
    <w:rsid w:val="00EB0D37"/>
    <w:rsid w:val="00EB29AC"/>
    <w:rsid w:val="00EB30DB"/>
    <w:rsid w:val="00EB3FE9"/>
    <w:rsid w:val="00EC00FA"/>
    <w:rsid w:val="00EC09C4"/>
    <w:rsid w:val="00EC5C5E"/>
    <w:rsid w:val="00ED4F46"/>
    <w:rsid w:val="00EE02EF"/>
    <w:rsid w:val="00EE298A"/>
    <w:rsid w:val="00EE44CD"/>
    <w:rsid w:val="00EE62AC"/>
    <w:rsid w:val="00EF4C1A"/>
    <w:rsid w:val="00EF79CD"/>
    <w:rsid w:val="00F02D8F"/>
    <w:rsid w:val="00F05F49"/>
    <w:rsid w:val="00F11FFA"/>
    <w:rsid w:val="00F207A7"/>
    <w:rsid w:val="00F24EC2"/>
    <w:rsid w:val="00F257C8"/>
    <w:rsid w:val="00F30146"/>
    <w:rsid w:val="00F31988"/>
    <w:rsid w:val="00F31CD8"/>
    <w:rsid w:val="00F35171"/>
    <w:rsid w:val="00F40C00"/>
    <w:rsid w:val="00F46D78"/>
    <w:rsid w:val="00F521F9"/>
    <w:rsid w:val="00F55787"/>
    <w:rsid w:val="00F55DD7"/>
    <w:rsid w:val="00F667ED"/>
    <w:rsid w:val="00F66D04"/>
    <w:rsid w:val="00F7022E"/>
    <w:rsid w:val="00F71E6C"/>
    <w:rsid w:val="00F741D4"/>
    <w:rsid w:val="00F76E5A"/>
    <w:rsid w:val="00F77362"/>
    <w:rsid w:val="00F819FE"/>
    <w:rsid w:val="00F81EC7"/>
    <w:rsid w:val="00F9243B"/>
    <w:rsid w:val="00F94025"/>
    <w:rsid w:val="00F979F9"/>
    <w:rsid w:val="00FA288F"/>
    <w:rsid w:val="00FA2F69"/>
    <w:rsid w:val="00FA49C5"/>
    <w:rsid w:val="00FA60DF"/>
    <w:rsid w:val="00FB400B"/>
    <w:rsid w:val="00FB6316"/>
    <w:rsid w:val="00FC17B2"/>
    <w:rsid w:val="00FC608D"/>
    <w:rsid w:val="00FC6301"/>
    <w:rsid w:val="00FD58B9"/>
    <w:rsid w:val="00FD7A59"/>
    <w:rsid w:val="00FE3FF2"/>
    <w:rsid w:val="00FE4767"/>
    <w:rsid w:val="00FE49C5"/>
    <w:rsid w:val="00FE5895"/>
    <w:rsid w:val="00FE58E0"/>
    <w:rsid w:val="00FE5F12"/>
    <w:rsid w:val="00FE600E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331986-169B-4D99-B48F-D5A1B850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A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F4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250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503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250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503F"/>
    <w:rPr>
      <w:sz w:val="22"/>
      <w:szCs w:val="22"/>
      <w:lang w:eastAsia="en-US"/>
    </w:rPr>
  </w:style>
  <w:style w:type="paragraph" w:customStyle="1" w:styleId="Style11">
    <w:name w:val="Style11"/>
    <w:basedOn w:val="a"/>
    <w:uiPriority w:val="99"/>
    <w:rsid w:val="00C00F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C00F91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C00F91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00F91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103F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E585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6AA"/>
    <w:rPr>
      <w:color w:val="808080"/>
      <w:shd w:val="clear" w:color="auto" w:fill="E6E6E6"/>
    </w:rPr>
  </w:style>
  <w:style w:type="paragraph" w:customStyle="1" w:styleId="Default">
    <w:name w:val="Default"/>
    <w:rsid w:val="0012324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ab">
    <w:name w:val="Normal (Web)"/>
    <w:basedOn w:val="a"/>
    <w:uiPriority w:val="99"/>
    <w:unhideWhenUsed/>
    <w:rsid w:val="009237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ychina\Desktop\&#1088;&#1077;&#1083;&#1080;&#107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7F43-85CD-4394-9287-9AAB9D10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релиз</Template>
  <TotalTime>56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Бычина Ирина Павловна</dc:creator>
  <cp:lastModifiedBy>Матвеева Ирина Павловна</cp:lastModifiedBy>
  <cp:revision>37</cp:revision>
  <cp:lastPrinted>2017-10-23T12:44:00Z</cp:lastPrinted>
  <dcterms:created xsi:type="dcterms:W3CDTF">2018-09-07T07:50:00Z</dcterms:created>
  <dcterms:modified xsi:type="dcterms:W3CDTF">2018-09-07T08:48:00Z</dcterms:modified>
</cp:coreProperties>
</file>